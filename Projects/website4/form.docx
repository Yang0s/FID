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AD877" w14:textId="77777777" w:rsidR="00FD2321" w:rsidRDefault="005E3524">
      <w:pPr>
        <w:pStyle w:val="Title"/>
      </w:pPr>
      <w:sdt>
        <w:sdtPr>
          <w:tag w:val=""/>
          <w:id w:val="-1810162629"/>
          <w:placeholder>
            <w:docPart w:val="BEFAA82DABD840FEB39CC5BE31015DCA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/>
        </w:sdtPr>
        <w:sdtEndPr/>
        <w:sdtContent>
          <w:r w:rsidR="00D11AD9">
            <w:rPr>
              <w:rStyle w:val="PlaceholderText"/>
            </w:rPr>
            <w:t xml:space="preserve"> </w:t>
          </w:r>
        </w:sdtContent>
      </w:sdt>
    </w:p>
    <w:tbl>
      <w:tblPr>
        <w:tblStyle w:val="GridTable1Light-Accent1"/>
        <w:tblW w:w="5000" w:type="pct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Description w:val="Course evaluation form"/>
      </w:tblPr>
      <w:tblGrid>
        <w:gridCol w:w="2185"/>
        <w:gridCol w:w="7175"/>
      </w:tblGrid>
      <w:tr w:rsidR="00FD2321" w14:paraId="1A22205B" w14:textId="77777777" w:rsidTr="00FD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3C9F31B6" w14:textId="2E472889" w:rsidR="00FD2321" w:rsidRDefault="005E3524">
            <w:pPr>
              <w:pStyle w:val="Heading2"/>
              <w:outlineLvl w:val="1"/>
            </w:pPr>
            <w:r>
              <w:t>Co</w:t>
            </w:r>
            <w:r w:rsidR="005263ED">
              <w:t>mmission</w:t>
            </w:r>
            <w:r>
              <w:t xml:space="preserve"> T</w:t>
            </w:r>
            <w:r w:rsidR="005263ED">
              <w:t>ype</w:t>
            </w:r>
          </w:p>
        </w:tc>
        <w:tc>
          <w:tcPr>
            <w:tcW w:w="7175" w:type="dxa"/>
          </w:tcPr>
          <w:p w14:paraId="4242DCEC" w14:textId="7E0D6613" w:rsidR="00FD2321" w:rsidRDefault="005E35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Course Title"/>
                <w:tag w:val=""/>
                <w:id w:val="1377586475"/>
                <w:placeholder>
                  <w:docPart w:val="65E472F100D14EDAA567BD8F9CADE6FC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EndPr/>
              <w:sdtContent>
                <w:r w:rsidR="005263ED">
                  <w:t>Commission Form</w:t>
                </w:r>
              </w:sdtContent>
            </w:sdt>
          </w:p>
        </w:tc>
      </w:tr>
      <w:tr w:rsidR="00FD2321" w14:paraId="2CFA4CC1" w14:textId="77777777" w:rsidTr="00FD23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2A3FF5A3" w14:textId="5BEDB400" w:rsidR="00FD2321" w:rsidRDefault="005263ED">
            <w:pPr>
              <w:pStyle w:val="Heading2"/>
              <w:outlineLvl w:val="1"/>
            </w:pPr>
            <w:r>
              <w:t xml:space="preserve">Preferred </w:t>
            </w:r>
            <w:r w:rsidR="005E3524">
              <w:t>Name</w:t>
            </w:r>
          </w:p>
        </w:tc>
        <w:tc>
          <w:tcPr>
            <w:tcW w:w="7175" w:type="dxa"/>
          </w:tcPr>
          <w:p w14:paraId="72BF38FE" w14:textId="77777777" w:rsidR="00FD2321" w:rsidRDefault="005E3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903402419"/>
                <w:placeholder>
                  <w:docPart w:val="A1599192747D4A928687204C99DD434A"/>
                </w:placeholder>
                <w:temporary/>
                <w:showingPlcHdr/>
                <w15:appearance w15:val="hidden"/>
              </w:sdtPr>
              <w:sdtEndPr/>
              <w:sdtContent>
                <w:r>
                  <w:rPr>
                    <w:rStyle w:val="PlaceholderText"/>
                  </w:rPr>
                  <w:t>[</w:t>
                </w:r>
                <w:r>
                  <w:t>Participant name]</w:t>
                </w:r>
              </w:sdtContent>
            </w:sdt>
          </w:p>
        </w:tc>
      </w:tr>
      <w:tr w:rsidR="00FD2321" w14:paraId="573914D9" w14:textId="77777777" w:rsidTr="00FD23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195F51EC" w14:textId="77777777" w:rsidR="00FD2321" w:rsidRDefault="005E3524">
            <w:pPr>
              <w:pStyle w:val="Heading2"/>
              <w:outlineLvl w:val="1"/>
            </w:pPr>
            <w:r>
              <w:t>Date</w:t>
            </w:r>
          </w:p>
        </w:tc>
        <w:tc>
          <w:tcPr>
            <w:tcW w:w="7175" w:type="dxa"/>
          </w:tcPr>
          <w:p w14:paraId="78D67AFC" w14:textId="77777777" w:rsidR="00FD2321" w:rsidRDefault="005E3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652552482"/>
                <w:placeholder>
                  <w:docPart w:val="61C73C1B48D0450BA63805A465CBF59F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[Date]</w:t>
                </w:r>
              </w:sdtContent>
            </w:sdt>
          </w:p>
        </w:tc>
      </w:tr>
      <w:tr w:rsidR="00FD2321" w14:paraId="573B4FCE" w14:textId="77777777" w:rsidTr="00FD23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43E1BA0C" w14:textId="60784EC6" w:rsidR="00FD2321" w:rsidRDefault="005263ED">
            <w:pPr>
              <w:pStyle w:val="Heading2"/>
              <w:outlineLvl w:val="1"/>
            </w:pPr>
            <w:r>
              <w:t>PayPal</w:t>
            </w:r>
          </w:p>
        </w:tc>
        <w:tc>
          <w:tcPr>
            <w:tcW w:w="7175" w:type="dxa"/>
          </w:tcPr>
          <w:p w14:paraId="45AB49CE" w14:textId="6C82BF58" w:rsidR="00FD2321" w:rsidRDefault="00526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D24AAC">
              <w:t>PayPal</w:t>
            </w:r>
            <w:bookmarkStart w:id="0" w:name="_GoBack"/>
            <w:bookmarkEnd w:id="0"/>
            <w:r>
              <w:t xml:space="preserve"> Address]</w:t>
            </w:r>
          </w:p>
        </w:tc>
      </w:tr>
      <w:tr w:rsidR="00FD2321" w14:paraId="623F690C" w14:textId="77777777" w:rsidTr="00FD23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1971883A" w14:textId="3D54DAC4" w:rsidR="00FD2321" w:rsidRDefault="005263ED">
            <w:pPr>
              <w:pStyle w:val="Heading2"/>
              <w:outlineLvl w:val="1"/>
            </w:pPr>
            <w:r>
              <w:t>Twitter/Instagram</w:t>
            </w:r>
          </w:p>
        </w:tc>
        <w:tc>
          <w:tcPr>
            <w:tcW w:w="7175" w:type="dxa"/>
          </w:tcPr>
          <w:p w14:paraId="3383CC3F" w14:textId="3BEDC8F8" w:rsidR="00FD2321" w:rsidRDefault="00526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[Usernames]</w:t>
            </w:r>
          </w:p>
        </w:tc>
      </w:tr>
      <w:tr w:rsidR="00FD2321" w14:paraId="13374386" w14:textId="77777777" w:rsidTr="00FD23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  <w:tcBorders>
              <w:bottom w:val="single" w:sz="18" w:space="0" w:color="549E39" w:themeColor="accent1"/>
            </w:tcBorders>
          </w:tcPr>
          <w:p w14:paraId="35ADDB3C" w14:textId="2A269BDC" w:rsidR="00FD2321" w:rsidRDefault="005E3524">
            <w:pPr>
              <w:pStyle w:val="Heading2"/>
              <w:outlineLvl w:val="1"/>
            </w:pPr>
            <w:r>
              <w:t>Email</w:t>
            </w:r>
          </w:p>
        </w:tc>
        <w:tc>
          <w:tcPr>
            <w:tcW w:w="7175" w:type="dxa"/>
            <w:tcBorders>
              <w:bottom w:val="single" w:sz="18" w:space="0" w:color="549E39" w:themeColor="accent1"/>
            </w:tcBorders>
          </w:tcPr>
          <w:p w14:paraId="69C05985" w14:textId="470F06AD" w:rsidR="00FD2321" w:rsidRDefault="00526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[Email Address]</w:t>
            </w:r>
          </w:p>
        </w:tc>
      </w:tr>
    </w:tbl>
    <w:p w14:paraId="4A2616FD" w14:textId="24517907" w:rsidR="00FD2321" w:rsidRDefault="005263ED">
      <w:r>
        <w:t>Provide You</w:t>
      </w:r>
      <w:r w:rsidR="00D24AAC">
        <w:t>r</w:t>
      </w:r>
      <w:r>
        <w:t xml:space="preserve"> References in a ZIP Folder called “Ref Picture</w:t>
      </w:r>
      <w:r w:rsidR="00D24AAC">
        <w:t>s</w:t>
      </w:r>
      <w:r>
        <w:t xml:space="preserve">” </w:t>
      </w:r>
    </w:p>
    <w:p w14:paraId="54750C0C" w14:textId="6068EB12" w:rsidR="00FD2321" w:rsidRDefault="005E3524" w:rsidP="005263ED">
      <w:pPr>
        <w:pStyle w:val="Heading1"/>
      </w:pPr>
      <w:r>
        <w:t xml:space="preserve">Additional </w:t>
      </w:r>
      <w:r w:rsidR="005263ED">
        <w:t>Information</w:t>
      </w:r>
    </w:p>
    <w:p w14:paraId="295C183B" w14:textId="6ABC7E37" w:rsidR="00FD2321" w:rsidRDefault="005263ED">
      <w:pPr>
        <w:pStyle w:val="Heading2"/>
      </w:pPr>
      <w:r>
        <w:t>Artwor</w:t>
      </w:r>
      <w:r w:rsidR="00D24AAC">
        <w:t>k</w:t>
      </w:r>
      <w:r>
        <w:t xml:space="preserve"> Information</w:t>
      </w:r>
      <w:r w:rsidR="005E3524">
        <w:t xml:space="preserve"> </w:t>
      </w:r>
    </w:p>
    <w:sdt>
      <w:sdtPr>
        <w:id w:val="-1591920992"/>
        <w:placeholder>
          <w:docPart w:val="B6319E17D1C5497C8533F267CC0CD513"/>
        </w:placeholder>
        <w:temporary/>
        <w:showingPlcHdr/>
        <w15:appearance w15:val="hidden"/>
      </w:sdtPr>
      <w:sdtEndPr/>
      <w:sdtContent>
        <w:p w14:paraId="4D1A4A2D" w14:textId="77777777" w:rsidR="00FD2321" w:rsidRDefault="005E3524">
          <w:r>
            <w:t>[Response]</w:t>
          </w:r>
        </w:p>
      </w:sdtContent>
    </w:sdt>
    <w:p w14:paraId="049C89C7" w14:textId="0E0B8772" w:rsidR="00FD2321" w:rsidRDefault="00D24AAC">
      <w:pPr>
        <w:pStyle w:val="Heading2"/>
      </w:pPr>
      <w:r>
        <w:t>Image Information</w:t>
      </w:r>
      <w:r w:rsidR="005E3524">
        <w:t xml:space="preserve"> </w:t>
      </w:r>
    </w:p>
    <w:sdt>
      <w:sdtPr>
        <w:id w:val="1681314821"/>
        <w:placeholder>
          <w:docPart w:val="B6319E17D1C5497C8533F267CC0CD513"/>
        </w:placeholder>
        <w:temporary/>
        <w:showingPlcHdr/>
        <w15:appearance w15:val="hidden"/>
      </w:sdtPr>
      <w:sdtEndPr/>
      <w:sdtContent>
        <w:p w14:paraId="045E3A37" w14:textId="77777777" w:rsidR="00FD2321" w:rsidRDefault="005E3524">
          <w:r>
            <w:t>[Response]</w:t>
          </w:r>
        </w:p>
      </w:sdtContent>
    </w:sdt>
    <w:p w14:paraId="2DEBF5D2" w14:textId="77777777" w:rsidR="00FD2321" w:rsidRDefault="005E3524">
      <w:pPr>
        <w:pStyle w:val="Heading2"/>
      </w:pPr>
      <w:r>
        <w:t xml:space="preserve">Comments </w:t>
      </w:r>
    </w:p>
    <w:sdt>
      <w:sdtPr>
        <w:id w:val="-922261974"/>
        <w:placeholder>
          <w:docPart w:val="B6319E17D1C5497C8533F267CC0CD513"/>
        </w:placeholder>
        <w:temporary/>
        <w:showingPlcHdr/>
        <w15:appearance w15:val="hidden"/>
      </w:sdtPr>
      <w:sdtEndPr/>
      <w:sdtContent>
        <w:p w14:paraId="504248B6" w14:textId="77777777" w:rsidR="00FD2321" w:rsidRDefault="005E3524">
          <w:r>
            <w:t>[Response]</w:t>
          </w:r>
        </w:p>
      </w:sdtContent>
    </w:sdt>
    <w:sectPr w:rsidR="00FD232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1D6A4" w14:textId="77777777" w:rsidR="005E3524" w:rsidRDefault="005E3524">
      <w:r>
        <w:separator/>
      </w:r>
    </w:p>
  </w:endnote>
  <w:endnote w:type="continuationSeparator" w:id="0">
    <w:p w14:paraId="17B1703C" w14:textId="77777777" w:rsidR="005E3524" w:rsidRDefault="005E3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549E39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  <w:tblDescription w:val="Course name and page number"/>
    </w:tblPr>
    <w:tblGrid>
      <w:gridCol w:w="8639"/>
      <w:gridCol w:w="721"/>
    </w:tblGrid>
    <w:tr w:rsidR="00FD2321" w14:paraId="6018EA9E" w14:textId="77777777">
      <w:tc>
        <w:tcPr>
          <w:tcW w:w="4615" w:type="pct"/>
          <w:shd w:val="clear" w:color="auto" w:fill="549E39" w:themeFill="accent1"/>
          <w:vAlign w:val="center"/>
        </w:tcPr>
        <w:p w14:paraId="6D14C2AA" w14:textId="02001DDA" w:rsidR="00FD2321" w:rsidRDefault="005E3524" w:rsidP="005263ED">
          <w:pPr>
            <w:pStyle w:val="Footer"/>
            <w:ind w:left="0"/>
          </w:pPr>
          <w:sdt>
            <w:sdtPr>
              <w:alias w:val="Course Title"/>
              <w:tag w:val=""/>
              <w:id w:val="-114913715"/>
              <w:placeholder>
                <w:docPart w:val="B6319E17D1C5497C8533F267CC0CD513"/>
              </w:placeholder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EndPr/>
            <w:sdtContent>
              <w:r w:rsidR="005263ED">
                <w:t>Commission Form</w:t>
              </w:r>
            </w:sdtContent>
          </w:sdt>
        </w:p>
      </w:tc>
      <w:tc>
        <w:tcPr>
          <w:tcW w:w="385" w:type="pct"/>
          <w:shd w:val="clear" w:color="auto" w:fill="549E39" w:themeFill="accent1"/>
          <w:vAlign w:val="center"/>
        </w:tcPr>
        <w:p w14:paraId="507CD58A" w14:textId="7AE8E4D7" w:rsidR="00FD2321" w:rsidRDefault="00FD2321">
          <w:pPr>
            <w:pStyle w:val="Footer"/>
            <w:jc w:val="right"/>
          </w:pPr>
        </w:p>
      </w:tc>
    </w:tr>
  </w:tbl>
  <w:p w14:paraId="36EDA749" w14:textId="77777777" w:rsidR="00FD2321" w:rsidRDefault="00FD2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DC912" w14:textId="77777777" w:rsidR="005E3524" w:rsidRDefault="005E3524">
      <w:r>
        <w:separator/>
      </w:r>
    </w:p>
  </w:footnote>
  <w:footnote w:type="continuationSeparator" w:id="0">
    <w:p w14:paraId="3B15FEA8" w14:textId="77777777" w:rsidR="005E3524" w:rsidRDefault="005E35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ED"/>
    <w:rsid w:val="005263ED"/>
    <w:rsid w:val="005E3524"/>
    <w:rsid w:val="00D11AD9"/>
    <w:rsid w:val="00D24AAC"/>
    <w:rsid w:val="00FD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A3F7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after="100" w:line="240" w:lineRule="auto"/>
      <w:ind w:left="72"/>
    </w:pPr>
    <w:rPr>
      <w:kern w:val="22"/>
      <w:sz w:val="21"/>
      <w:szCs w:val="21"/>
      <w14:ligatures w14:val="standard"/>
    </w:rPr>
  </w:style>
  <w:style w:type="paragraph" w:styleId="Heading1">
    <w:name w:val="heading 1"/>
    <w:basedOn w:val="Normal"/>
    <w:next w:val="Normal"/>
    <w:qFormat/>
    <w:pPr>
      <w:spacing w:before="400" w:after="40"/>
      <w:ind w:left="0"/>
      <w:outlineLvl w:val="0"/>
    </w:pPr>
    <w:rPr>
      <w:rFonts w:asciiTheme="majorHAnsi" w:eastAsiaTheme="majorEastAsia" w:hAnsiTheme="majorHAnsi" w:cstheme="majorBidi"/>
      <w:b/>
      <w:bCs/>
      <w:caps/>
      <w:color w:val="C0CF3A" w:themeColor="accent3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029676" w:themeColor="accent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spacing w:before="1000" w:after="1000" w:line="216" w:lineRule="auto"/>
      <w:contextualSpacing/>
      <w:jc w:val="center"/>
    </w:pPr>
    <w:rPr>
      <w:rFonts w:asciiTheme="majorHAnsi" w:eastAsiaTheme="majorEastAsia" w:hAnsiTheme="majorHAnsi" w:cstheme="majorBidi"/>
      <w:b/>
      <w:bCs/>
      <w:caps/>
      <w:color w:val="455F51" w:themeColor="text2"/>
      <w:spacing w:val="-10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rPr>
      <w:kern w:val="22"/>
      <w14:ligatures w14:val="standard"/>
    </w:rPr>
    <w:tblPr>
      <w:tblStyleRowBandSize w:val="1"/>
      <w:tblStyleColBandSize w:val="1"/>
      <w:tblBorders>
        <w:insideH w:val="single" w:sz="4" w:space="0" w:color="549E39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549E39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ind w:right="72"/>
    </w:pPr>
    <w:rPr>
      <w:caps/>
      <w:color w:val="FFFFFF" w:themeColor="background1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eastAsiaTheme="minorEastAsia" w:hAnsiTheme="minorHAnsi" w:cstheme="minorBidi"/>
      <w:caps/>
      <w:color w:val="FFFFFF" w:themeColor="background1"/>
      <w:kern w:val="22"/>
      <w:sz w:val="18"/>
      <w:szCs w:val="18"/>
      <w14:ligatures w14:val="standard"/>
    </w:rPr>
  </w:style>
  <w:style w:type="paragraph" w:styleId="Closing">
    <w:name w:val="Closing"/>
    <w:basedOn w:val="Normal"/>
    <w:unhideWhenUsed/>
    <w:qFormat/>
    <w:pPr>
      <w:spacing w:before="240" w:after="1000"/>
      <w:jc w:val="both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eastAsiaTheme="minorEastAsia" w:hAnsiTheme="minorHAnsi" w:cstheme="minorBidi"/>
      <w:kern w:val="22"/>
      <w:sz w:val="21"/>
      <w:szCs w:val="21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gos\AppData\Roaming\Microsoft\Templates\Web%20based%20training%20evaluation%20fo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EFAA82DABD840FEB39CC5BE3101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FCA01-6AA1-48BE-B088-FC34F475DEDC}"/>
      </w:docPartPr>
      <w:docPartBody>
        <w:p w:rsidR="00000000" w:rsidRDefault="002B55B4">
          <w:pPr>
            <w:pStyle w:val="BEFAA82DABD840FEB39CC5BE31015DCA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65E472F100D14EDAA567BD8F9CADE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F62E2-B520-48B7-9D7A-B1F16769FF52}"/>
      </w:docPartPr>
      <w:docPartBody>
        <w:p w:rsidR="00000000" w:rsidRDefault="002B55B4">
          <w:pPr>
            <w:pStyle w:val="65E472F100D14EDAA567BD8F9CADE6FC"/>
          </w:pPr>
          <w:r>
            <w:t>[Course Title]</w:t>
          </w:r>
        </w:p>
      </w:docPartBody>
    </w:docPart>
    <w:docPart>
      <w:docPartPr>
        <w:name w:val="A1599192747D4A928687204C99DD4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A48D6-AEC0-46C1-903B-4235347CF763}"/>
      </w:docPartPr>
      <w:docPartBody>
        <w:p w:rsidR="00000000" w:rsidRDefault="002B55B4">
          <w:pPr>
            <w:pStyle w:val="A1599192747D4A928687204C99DD434A"/>
          </w:pPr>
          <w:r>
            <w:rPr>
              <w:rStyle w:val="PlaceholderText"/>
            </w:rPr>
            <w:t>[</w:t>
          </w:r>
          <w:r>
            <w:t>Participant name]</w:t>
          </w:r>
        </w:p>
      </w:docPartBody>
    </w:docPart>
    <w:docPart>
      <w:docPartPr>
        <w:name w:val="61C73C1B48D0450BA63805A465CBF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A5975-6876-486D-8183-92CBAA16F34E}"/>
      </w:docPartPr>
      <w:docPartBody>
        <w:p w:rsidR="00000000" w:rsidRDefault="002B55B4">
          <w:pPr>
            <w:pStyle w:val="61C73C1B48D0450BA63805A465CBF59F"/>
          </w:pPr>
          <w:r>
            <w:t>[Date]</w:t>
          </w:r>
        </w:p>
      </w:docPartBody>
    </w:docPart>
    <w:docPart>
      <w:docPartPr>
        <w:name w:val="B6319E17D1C5497C8533F267CC0CD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02063-C086-49E4-B0C7-0FA69B7F7376}"/>
      </w:docPartPr>
      <w:docPartBody>
        <w:p w:rsidR="00000000" w:rsidRDefault="002B55B4">
          <w:pPr>
            <w:pStyle w:val="B6319E17D1C5497C8533F267CC0CD513"/>
          </w:pPr>
          <w:r>
            <w:t>[Response]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B4"/>
    <w:rsid w:val="002B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EFAA82DABD840FEB39CC5BE31015DCA">
    <w:name w:val="BEFAA82DABD840FEB39CC5BE31015DCA"/>
  </w:style>
  <w:style w:type="paragraph" w:customStyle="1" w:styleId="65E472F100D14EDAA567BD8F9CADE6FC">
    <w:name w:val="65E472F100D14EDAA567BD8F9CADE6FC"/>
  </w:style>
  <w:style w:type="paragraph" w:customStyle="1" w:styleId="A1599192747D4A928687204C99DD434A">
    <w:name w:val="A1599192747D4A928687204C99DD434A"/>
  </w:style>
  <w:style w:type="paragraph" w:customStyle="1" w:styleId="61C73C1B48D0450BA63805A465CBF59F">
    <w:name w:val="61C73C1B48D0450BA63805A465CBF59F"/>
  </w:style>
  <w:style w:type="paragraph" w:customStyle="1" w:styleId="17B41E7C17EF4ACC9213FE0DFCC2471B">
    <w:name w:val="17B41E7C17EF4ACC9213FE0DFCC2471B"/>
  </w:style>
  <w:style w:type="paragraph" w:customStyle="1" w:styleId="FF00F4CF2B55482085737F94B9DDC43B">
    <w:name w:val="FF00F4CF2B55482085737F94B9DDC43B"/>
  </w:style>
  <w:style w:type="paragraph" w:customStyle="1" w:styleId="FC6091FDB72941F5B68BEBB1CE35DA13">
    <w:name w:val="FC6091FDB72941F5B68BEBB1CE35DA13"/>
  </w:style>
  <w:style w:type="paragraph" w:customStyle="1" w:styleId="BA7AF515094C43F5A1890C2D7A3B5855">
    <w:name w:val="BA7AF515094C43F5A1890C2D7A3B5855"/>
  </w:style>
  <w:style w:type="paragraph" w:customStyle="1" w:styleId="1B314BC6C91E4A1DA7C527630E34512D">
    <w:name w:val="1B314BC6C91E4A1DA7C527630E34512D"/>
  </w:style>
  <w:style w:type="paragraph" w:customStyle="1" w:styleId="0BAC114F3EC5411FAA13C1719C0980C7">
    <w:name w:val="0BAC114F3EC5411FAA13C1719C0980C7"/>
  </w:style>
  <w:style w:type="paragraph" w:customStyle="1" w:styleId="0EE8AC203DE5426A9D3C94867DCFAFDA">
    <w:name w:val="0EE8AC203DE5426A9D3C94867DCFAFDA"/>
  </w:style>
  <w:style w:type="paragraph" w:customStyle="1" w:styleId="C39D821D2719457F9591A9786D35F071">
    <w:name w:val="C39D821D2719457F9591A9786D35F071"/>
  </w:style>
  <w:style w:type="paragraph" w:customStyle="1" w:styleId="60F75DD8886842B7A4FD3EB458A603D3">
    <w:name w:val="60F75DD8886842B7A4FD3EB458A603D3"/>
  </w:style>
  <w:style w:type="paragraph" w:customStyle="1" w:styleId="95C56A1E2B59409D98F712F67B704B0D">
    <w:name w:val="95C56A1E2B59409D98F712F67B704B0D"/>
  </w:style>
  <w:style w:type="paragraph" w:customStyle="1" w:styleId="A4F5D82CD212467DB419772E068D6D3F">
    <w:name w:val="A4F5D82CD212467DB419772E068D6D3F"/>
  </w:style>
  <w:style w:type="paragraph" w:customStyle="1" w:styleId="6AF67936810B4B6AA16821E9B3568D0A">
    <w:name w:val="6AF67936810B4B6AA16821E9B3568D0A"/>
  </w:style>
  <w:style w:type="paragraph" w:customStyle="1" w:styleId="9BBBFB3F96A64F35910CB502D1EF6CE3">
    <w:name w:val="9BBBFB3F96A64F35910CB502D1EF6CE3"/>
  </w:style>
  <w:style w:type="paragraph" w:customStyle="1" w:styleId="0D1B7AEC19074FEAB86107E18A6EC5B0">
    <w:name w:val="0D1B7AEC19074FEAB86107E18A6EC5B0"/>
  </w:style>
  <w:style w:type="paragraph" w:customStyle="1" w:styleId="7CE6D621AAB342F1841900D8721BE68B">
    <w:name w:val="7CE6D621AAB342F1841900D8721BE68B"/>
  </w:style>
  <w:style w:type="paragraph" w:customStyle="1" w:styleId="1F9372033EE6460D8A3312EE85710524">
    <w:name w:val="1F9372033EE6460D8A3312EE85710524"/>
  </w:style>
  <w:style w:type="paragraph" w:customStyle="1" w:styleId="B6319E17D1C5497C8533F267CC0CD513">
    <w:name w:val="B6319E17D1C5497C8533F267CC0CD5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Web based training evaluation form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Commission Form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281059-E367-48BB-92DD-047F6E63A6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Web based training evaluation form</Template>
  <TotalTime>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2018-02-18T06:56:00Z</dcterms:created>
  <dcterms:modified xsi:type="dcterms:W3CDTF">2018-02-18T07:08:00Z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TC034630949991</vt:lpwstr>
  </property>
</Properties>
</file>